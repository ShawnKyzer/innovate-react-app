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3A2AF0EF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0576D08A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24D6B358" w14:textId="77777777" w:rsidTr="00F8641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04040" w:themeColor="text1" w:themeTint="BF"/>
                </w:tcBorders>
                <w:vAlign w:val="center"/>
              </w:tcPr>
              <w:p w14:paraId="1C69E083" w14:textId="77777777" w:rsidR="00093BE1" w:rsidRDefault="00DC643E" w:rsidP="00DC64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Innovate </w:t>
                </w:r>
              </w:p>
            </w:tc>
          </w:tr>
          <w:tr w:rsidR="00093BE1" w14:paraId="4A71C0BC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5BAB01D2" w14:textId="77777777" w:rsidR="00093BE1" w:rsidRDefault="00DC643E" w:rsidP="00DC64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Employee Directory</w:t>
                    </w:r>
                  </w:p>
                </w:tc>
              </w:sdtContent>
            </w:sdt>
          </w:tr>
          <w:tr w:rsidR="00093BE1" w14:paraId="40A49F1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FBD846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46E0435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6780EE6" w14:textId="77777777" w:rsidR="00093BE1" w:rsidRDefault="00DC643E" w:rsidP="00DC643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Shawn Kyzer</w:t>
                    </w:r>
                  </w:p>
                </w:tc>
              </w:sdtContent>
            </w:sdt>
          </w:tr>
          <w:tr w:rsidR="00093BE1" w14:paraId="136956C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05T00:00:00Z"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484BD92" w14:textId="77777777" w:rsidR="00093BE1" w:rsidRDefault="00DC643E" w:rsidP="00DC643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10/5/15</w:t>
                    </w:r>
                  </w:p>
                </w:tc>
              </w:sdtContent>
            </w:sdt>
          </w:tr>
        </w:tbl>
        <w:p w14:paraId="4B32770B" w14:textId="77777777" w:rsidR="00093BE1" w:rsidRDefault="00093BE1" w:rsidP="00FA3BE0">
          <w:pPr>
            <w:pStyle w:val="AxureImageParagraph"/>
          </w:pPr>
        </w:p>
        <w:p w14:paraId="6A0DB2AA" w14:textId="77777777" w:rsidR="00093BE1" w:rsidRDefault="00093BE1"/>
        <w:p w14:paraId="2A8C2383" w14:textId="77777777" w:rsidR="00712696" w:rsidRDefault="00712696"/>
        <w:p w14:paraId="5D3B26D0" w14:textId="77777777" w:rsidR="00712696" w:rsidRDefault="00712696"/>
        <w:p w14:paraId="414CEBAE" w14:textId="77777777" w:rsidR="00712696" w:rsidRDefault="00712696"/>
        <w:p w14:paraId="3EFA3E30" w14:textId="77777777" w:rsidR="00712696" w:rsidRDefault="00712696">
          <w:bookmarkStart w:id="0" w:name="_GoBack"/>
          <w:bookmarkEnd w:id="0"/>
        </w:p>
        <w:p w14:paraId="21309852" w14:textId="77777777" w:rsidR="00712696" w:rsidRDefault="00712696"/>
        <w:p w14:paraId="6050564E" w14:textId="77777777" w:rsidR="00712696" w:rsidRDefault="00712696"/>
        <w:p w14:paraId="050BEA59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3529FD0C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26DD8F5A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1CD128F1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1F1C76B3" w14:textId="77777777"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14:paraId="22028001" w14:textId="77777777" w:rsidR="004144D0" w:rsidRDefault="00634D62" w:rsidP="00536F6D">
      <w:r>
        <w:br w:type="page"/>
      </w:r>
    </w:p>
    <w:p w14:paraId="54F56B12" w14:textId="77777777" w:rsidR="00E6512E" w:rsidRDefault="00E6512E">
      <w:pPr>
        <w:sectPr w:rsidR="00E6512E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66198108" w14:textId="77777777" w:rsidR="00E6512E" w:rsidRDefault="00DC643E">
      <w:pPr>
        <w:pStyle w:val="AxureHeading1"/>
        <w:keepNext/>
      </w:pPr>
      <w:r>
        <w:lastRenderedPageBreak/>
        <w:t>Pages</w:t>
      </w:r>
    </w:p>
    <w:p w14:paraId="7B77F488" w14:textId="77777777" w:rsidR="00E6512E" w:rsidRDefault="00DC643E">
      <w:pPr>
        <w:pStyle w:val="AxureHeading2"/>
        <w:keepNext/>
      </w:pPr>
      <w:r>
        <w:t>Page Tree</w:t>
      </w:r>
    </w:p>
    <w:p w14:paraId="43ED0370" w14:textId="77777777" w:rsidR="00E6512E" w:rsidRDefault="00DC643E">
      <w:r>
        <w:t>Home</w:t>
      </w:r>
      <w:r>
        <w:br/>
      </w:r>
      <w:r>
        <w:tab/>
        <w:t>EmployeessListView_Random</w:t>
      </w:r>
      <w:r>
        <w:br/>
      </w:r>
      <w:r>
        <w:tab/>
      </w:r>
      <w:r>
        <w:tab/>
        <w:t>EmployeesListView_Deparment_Sorted_First</w:t>
      </w:r>
      <w:r>
        <w:br/>
      </w:r>
      <w:r>
        <w:tab/>
        <w:t>EmployeeView</w:t>
      </w:r>
      <w:r>
        <w:br/>
      </w:r>
      <w:r>
        <w:tab/>
      </w:r>
      <w:r>
        <w:tab/>
        <w:t>EmployeeViewConfirmModal</w:t>
      </w:r>
      <w:r>
        <w:br/>
      </w:r>
      <w:r>
        <w:tab/>
      </w:r>
      <w:r>
        <w:tab/>
        <w:t>EmployeeEditFormView</w:t>
      </w:r>
      <w:r>
        <w:br/>
      </w:r>
      <w:r>
        <w:tab/>
      </w:r>
      <w:r>
        <w:tab/>
        <w:t>EmployeeNewFormView</w:t>
      </w:r>
    </w:p>
    <w:p w14:paraId="76A9A73E" w14:textId="77777777" w:rsidR="00E6512E" w:rsidRDefault="00DC643E">
      <w:pPr>
        <w:pStyle w:val="AxureHeading2"/>
        <w:keepNext/>
      </w:pPr>
      <w:r>
        <w:br w:type="page"/>
      </w:r>
      <w:r>
        <w:lastRenderedPageBreak/>
        <w:t>Home</w:t>
      </w:r>
    </w:p>
    <w:p w14:paraId="6581E145" w14:textId="77777777" w:rsidR="00E6512E" w:rsidRDefault="00DC643E">
      <w:pPr>
        <w:pStyle w:val="AxureHeading3"/>
        <w:keepNext/>
      </w:pPr>
      <w:r>
        <w:t>User Interface</w:t>
      </w:r>
    </w:p>
    <w:p w14:paraId="42ABF5B3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69F5CC8D" wp14:editId="15B52D65">
            <wp:extent cx="6477000" cy="4572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180" w14:textId="77777777" w:rsidR="00E6512E" w:rsidRDefault="00DC643E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4280"/>
      </w:tblGrid>
      <w:tr w:rsidR="00E6512E" w14:paraId="5DC15F7A" w14:textId="77777777" w:rsidTr="00E6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29A4A8" w14:textId="77777777" w:rsidR="00E6512E" w:rsidRDefault="00DC643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29EB638" w14:textId="77777777" w:rsidR="00E6512E" w:rsidRDefault="00DC643E">
            <w:pPr>
              <w:pStyle w:val="AxureTableHeaderText"/>
            </w:pPr>
            <w:r>
              <w:t>Interactions</w:t>
            </w:r>
          </w:p>
        </w:tc>
      </w:tr>
      <w:tr w:rsidR="00E6512E" w14:paraId="7AD38970" w14:textId="77777777" w:rsidTr="00E6512E">
        <w:tc>
          <w:tcPr>
            <w:tcW w:w="0" w:type="auto"/>
          </w:tcPr>
          <w:p w14:paraId="5E78C30E" w14:textId="77777777" w:rsidR="00E6512E" w:rsidRDefault="00DC643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59DFD3F7" w14:textId="77777777" w:rsidR="00E6512E" w:rsidRDefault="00DC643E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</w:t>
            </w:r>
            <w:r>
              <w:t>pen EmployeessListView_Random in Current Window</w:t>
            </w:r>
          </w:p>
        </w:tc>
      </w:tr>
    </w:tbl>
    <w:p w14:paraId="204C7E4F" w14:textId="77777777" w:rsidR="00E6512E" w:rsidRDefault="00DC643E">
      <w:pPr>
        <w:pStyle w:val="AxureHeading2"/>
        <w:keepNext/>
      </w:pPr>
      <w:r>
        <w:br w:type="page"/>
      </w:r>
      <w:r>
        <w:lastRenderedPageBreak/>
        <w:t>EmployeessListView_Random</w:t>
      </w:r>
    </w:p>
    <w:p w14:paraId="3196507A" w14:textId="77777777" w:rsidR="00E6512E" w:rsidRDefault="00DC643E">
      <w:pPr>
        <w:pStyle w:val="AxureHeading3"/>
        <w:keepNext/>
      </w:pPr>
      <w:r>
        <w:t>User Interface</w:t>
      </w:r>
    </w:p>
    <w:p w14:paraId="6E9A1F80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629B2BF2" wp14:editId="75F1BBDA">
            <wp:extent cx="6562725" cy="47625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60C5" w14:textId="77777777" w:rsidR="00E6512E" w:rsidRDefault="00DC643E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81"/>
        <w:gridCol w:w="5178"/>
      </w:tblGrid>
      <w:tr w:rsidR="00E6512E" w14:paraId="17A5BD77" w14:textId="77777777" w:rsidTr="00E6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08355D" w14:textId="77777777" w:rsidR="00E6512E" w:rsidRDefault="00DC643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4F41BC9" w14:textId="77777777" w:rsidR="00E6512E" w:rsidRDefault="00DC643E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23DAB02F" w14:textId="77777777" w:rsidR="00E6512E" w:rsidRDefault="00DC643E">
            <w:pPr>
              <w:pStyle w:val="AxureTableHeaderText"/>
            </w:pPr>
            <w:r>
              <w:t>Interactions</w:t>
            </w:r>
          </w:p>
        </w:tc>
      </w:tr>
      <w:tr w:rsidR="00E6512E" w14:paraId="0EF9F552" w14:textId="77777777" w:rsidTr="00E6512E">
        <w:tc>
          <w:tcPr>
            <w:tcW w:w="0" w:type="auto"/>
          </w:tcPr>
          <w:p w14:paraId="4C622F29" w14:textId="77777777" w:rsidR="00E6512E" w:rsidRDefault="00DC643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6DB802D2" w14:textId="77777777" w:rsidR="00E6512E" w:rsidRDefault="00DC643E">
            <w:pPr>
              <w:pStyle w:val="AxureTableNormalText"/>
            </w:pPr>
            <w:r>
              <w:t>Department</w:t>
            </w:r>
          </w:p>
        </w:tc>
        <w:tc>
          <w:tcPr>
            <w:tcW w:w="0" w:type="auto"/>
          </w:tcPr>
          <w:p w14:paraId="475124B4" w14:textId="77777777" w:rsidR="00E6512E" w:rsidRDefault="00DC643E">
            <w:pPr>
              <w:pStyle w:val="AxureTableNormalText"/>
            </w:pPr>
            <w:r>
              <w:t>OnSelectionChange:</w:t>
            </w:r>
            <w:r>
              <w:br/>
              <w:t xml:space="preserve">  Case 1:</w:t>
            </w:r>
            <w:r>
              <w:br/>
              <w:t xml:space="preserve">    Open EmployeesListView_Deparment_Sorted_First in Parent Frame</w:t>
            </w:r>
          </w:p>
        </w:tc>
      </w:tr>
    </w:tbl>
    <w:p w14:paraId="2644FBCB" w14:textId="77777777" w:rsidR="00E6512E" w:rsidRDefault="00DC643E">
      <w:pPr>
        <w:pStyle w:val="AxureHeading2"/>
        <w:keepNext/>
      </w:pPr>
      <w:r>
        <w:br w:type="page"/>
      </w:r>
      <w:r>
        <w:lastRenderedPageBreak/>
        <w:t>EmployeesListView_Deparment_Sorted_First</w:t>
      </w:r>
    </w:p>
    <w:p w14:paraId="3F7C6CA5" w14:textId="77777777" w:rsidR="00E6512E" w:rsidRDefault="00DC643E">
      <w:pPr>
        <w:pStyle w:val="AxureHeading3"/>
        <w:keepNext/>
      </w:pPr>
      <w:r>
        <w:t>User Interface</w:t>
      </w:r>
    </w:p>
    <w:p w14:paraId="2360BDE0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55C08B56" wp14:editId="56AE46DF">
            <wp:extent cx="6562725" cy="47625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FC3C" w14:textId="77777777" w:rsidR="00E6512E" w:rsidRDefault="00DC643E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81"/>
        <w:gridCol w:w="5178"/>
      </w:tblGrid>
      <w:tr w:rsidR="00E6512E" w14:paraId="210ABA86" w14:textId="77777777" w:rsidTr="00E6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B97D0A" w14:textId="77777777" w:rsidR="00E6512E" w:rsidRDefault="00DC643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6FEAA0C" w14:textId="77777777" w:rsidR="00E6512E" w:rsidRDefault="00DC643E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62CE57CA" w14:textId="77777777" w:rsidR="00E6512E" w:rsidRDefault="00DC643E">
            <w:pPr>
              <w:pStyle w:val="AxureTableHeaderText"/>
            </w:pPr>
            <w:r>
              <w:t>Interactions</w:t>
            </w:r>
          </w:p>
        </w:tc>
      </w:tr>
      <w:tr w:rsidR="00E6512E" w14:paraId="4126A3B6" w14:textId="77777777" w:rsidTr="00E6512E">
        <w:tc>
          <w:tcPr>
            <w:tcW w:w="0" w:type="auto"/>
          </w:tcPr>
          <w:p w14:paraId="33A26DDD" w14:textId="77777777" w:rsidR="00E6512E" w:rsidRDefault="00DC643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95D8030" w14:textId="77777777" w:rsidR="00E6512E" w:rsidRDefault="00DC643E">
            <w:pPr>
              <w:pStyle w:val="AxureTableNormalText"/>
            </w:pPr>
            <w:r>
              <w:t>Department</w:t>
            </w:r>
          </w:p>
        </w:tc>
        <w:tc>
          <w:tcPr>
            <w:tcW w:w="0" w:type="auto"/>
          </w:tcPr>
          <w:p w14:paraId="130BA787" w14:textId="77777777" w:rsidR="00E6512E" w:rsidRDefault="00DC643E">
            <w:pPr>
              <w:pStyle w:val="AxureTableNormalText"/>
            </w:pPr>
            <w:r>
              <w:t>OnSelectionChange:</w:t>
            </w:r>
            <w:r>
              <w:br/>
              <w:t xml:space="preserve">  Case 1:</w:t>
            </w:r>
            <w:r>
              <w:br/>
              <w:t xml:space="preserve">    Open EmployeesListView_Deparment_Sorted_First in Parent Frame</w:t>
            </w:r>
          </w:p>
        </w:tc>
      </w:tr>
      <w:tr w:rsidR="00E6512E" w14:paraId="492EA877" w14:textId="77777777" w:rsidTr="00E65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34367" w14:textId="77777777" w:rsidR="00E6512E" w:rsidRDefault="00DC643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51D886E" w14:textId="77777777" w:rsidR="00E6512E" w:rsidRDefault="00E6512E">
            <w:pPr>
              <w:pStyle w:val="AxureTableNormalText"/>
            </w:pPr>
          </w:p>
        </w:tc>
        <w:tc>
          <w:tcPr>
            <w:tcW w:w="0" w:type="auto"/>
          </w:tcPr>
          <w:p w14:paraId="4907BEC7" w14:textId="77777777" w:rsidR="00E6512E" w:rsidRDefault="00DC643E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EmployeeEditFormView in Current Window</w:t>
            </w:r>
          </w:p>
        </w:tc>
      </w:tr>
    </w:tbl>
    <w:p w14:paraId="1E01C4B5" w14:textId="77777777" w:rsidR="00E6512E" w:rsidRDefault="00DC643E">
      <w:pPr>
        <w:pStyle w:val="AxureHeading2"/>
        <w:keepNext/>
      </w:pPr>
      <w:r>
        <w:br w:type="page"/>
      </w:r>
      <w:r>
        <w:lastRenderedPageBreak/>
        <w:t>EmployeeView</w:t>
      </w:r>
    </w:p>
    <w:p w14:paraId="44E427AC" w14:textId="77777777" w:rsidR="00E6512E" w:rsidRDefault="00DC643E">
      <w:pPr>
        <w:pStyle w:val="AxureHeading3"/>
        <w:keepNext/>
      </w:pPr>
      <w:r>
        <w:t>User Interface</w:t>
      </w:r>
    </w:p>
    <w:p w14:paraId="7FD2DC1B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76E1B0AD" wp14:editId="4B43CA9E">
            <wp:extent cx="6477000" cy="50482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E3DB" w14:textId="77777777" w:rsidR="00E6512E" w:rsidRDefault="00DC643E">
      <w:pPr>
        <w:pStyle w:val="AxureHeading2"/>
        <w:keepNext/>
      </w:pPr>
      <w:r>
        <w:br w:type="page"/>
      </w:r>
      <w:r>
        <w:lastRenderedPageBreak/>
        <w:t>EmployeeViewConfirmModal</w:t>
      </w:r>
    </w:p>
    <w:p w14:paraId="21FC1FB4" w14:textId="77777777" w:rsidR="00E6512E" w:rsidRDefault="00DC643E">
      <w:pPr>
        <w:pStyle w:val="AxureHeading3"/>
        <w:keepNext/>
      </w:pPr>
      <w:r>
        <w:t>User Interface</w:t>
      </w:r>
    </w:p>
    <w:p w14:paraId="6058F961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02C0ED4A" wp14:editId="3E5BD3D9">
            <wp:extent cx="5143500" cy="25717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F8E5" w14:textId="77777777" w:rsidR="00E6512E" w:rsidRDefault="00DC643E">
      <w:pPr>
        <w:pStyle w:val="AxureHeading2"/>
        <w:keepNext/>
      </w:pPr>
      <w:r>
        <w:br w:type="page"/>
      </w:r>
      <w:r>
        <w:lastRenderedPageBreak/>
        <w:t>EmployeeEditFormView</w:t>
      </w:r>
    </w:p>
    <w:p w14:paraId="2650504B" w14:textId="77777777" w:rsidR="00E6512E" w:rsidRDefault="00DC643E">
      <w:pPr>
        <w:pStyle w:val="AxureHeading3"/>
        <w:keepNext/>
      </w:pPr>
      <w:r>
        <w:t>User Interface</w:t>
      </w:r>
    </w:p>
    <w:p w14:paraId="722524AF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63DB0CDD" wp14:editId="658973BE">
            <wp:extent cx="6477000" cy="50482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4CCE" w14:textId="77777777" w:rsidR="00E6512E" w:rsidRDefault="00DC643E">
      <w:pPr>
        <w:pStyle w:val="AxureHeading2"/>
        <w:keepNext/>
      </w:pPr>
      <w:r>
        <w:br w:type="page"/>
      </w:r>
      <w:r>
        <w:lastRenderedPageBreak/>
        <w:t>EmployeeNewFormView</w:t>
      </w:r>
    </w:p>
    <w:p w14:paraId="31783ECC" w14:textId="77777777" w:rsidR="00E6512E" w:rsidRDefault="00DC643E">
      <w:pPr>
        <w:pStyle w:val="AxureHeading3"/>
        <w:keepNext/>
      </w:pPr>
      <w:r>
        <w:t>User Interface</w:t>
      </w:r>
    </w:p>
    <w:p w14:paraId="6D0DE848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652A2AB8" wp14:editId="1DB5C7DC">
            <wp:extent cx="6477000" cy="50482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9A2" w14:textId="77777777" w:rsidR="00E6512E" w:rsidRDefault="00DC643E">
      <w:r>
        <w:br w:type="page"/>
      </w:r>
    </w:p>
    <w:p w14:paraId="73398FD8" w14:textId="77777777" w:rsidR="00E6512E" w:rsidRDefault="00DC643E">
      <w:pPr>
        <w:pStyle w:val="AxureHeading1"/>
        <w:keepNext/>
      </w:pPr>
      <w:r>
        <w:lastRenderedPageBreak/>
        <w:t>Masters</w:t>
      </w:r>
    </w:p>
    <w:p w14:paraId="02504310" w14:textId="77777777" w:rsidR="00E6512E" w:rsidRDefault="00DC643E">
      <w:pPr>
        <w:pStyle w:val="AxureHeading2"/>
        <w:keepNext/>
      </w:pPr>
      <w:r>
        <w:t>Master List</w:t>
      </w:r>
    </w:p>
    <w:p w14:paraId="5C297E60" w14:textId="77777777" w:rsidR="00E6512E" w:rsidRDefault="00DC643E">
      <w:r>
        <w:t>Header</w:t>
      </w:r>
    </w:p>
    <w:p w14:paraId="3EE2003E" w14:textId="77777777" w:rsidR="00E6512E" w:rsidRDefault="00DC643E">
      <w:pPr>
        <w:pStyle w:val="AxureHeading2"/>
        <w:keepNext/>
      </w:pPr>
      <w:r>
        <w:br w:type="page"/>
      </w:r>
      <w:r>
        <w:lastRenderedPageBreak/>
        <w:t>Header</w:t>
      </w:r>
    </w:p>
    <w:p w14:paraId="7F30336B" w14:textId="77777777" w:rsidR="00E6512E" w:rsidRDefault="00DC643E">
      <w:pPr>
        <w:pStyle w:val="AxureHeading3"/>
        <w:keepNext/>
      </w:pPr>
      <w:r>
        <w:t>User Interface</w:t>
      </w:r>
    </w:p>
    <w:p w14:paraId="77319B76" w14:textId="77777777" w:rsidR="00E6512E" w:rsidRDefault="00DC643E">
      <w:pPr>
        <w:pStyle w:val="AxureImageParagraph"/>
      </w:pPr>
      <w:r>
        <w:rPr>
          <w:noProof/>
        </w:rPr>
        <w:drawing>
          <wp:inline distT="0" distB="0" distL="0" distR="0" wp14:anchorId="61C115CA" wp14:editId="476DE28A">
            <wp:extent cx="4572000" cy="4572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E6FE" w14:textId="77777777" w:rsidR="00E6512E" w:rsidRDefault="00E6512E">
      <w:pPr>
        <w:sectPr w:rsidR="00E6512E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5A1B721E" w14:textId="77777777" w:rsidR="00000000" w:rsidRDefault="00DC643E"/>
    <w:sectPr w:rsidR="00000000" w:rsidSect="004F3FB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27900" w14:textId="77777777" w:rsidR="006D201C" w:rsidRDefault="006D201C" w:rsidP="00093BE1">
      <w:pPr>
        <w:spacing w:before="0" w:after="0"/>
      </w:pPr>
      <w:r>
        <w:separator/>
      </w:r>
    </w:p>
  </w:endnote>
  <w:endnote w:type="continuationSeparator" w:id="0">
    <w:p w14:paraId="0A1731A1" w14:textId="77777777"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740FEED2" w14:textId="77777777" w:rsidTr="001F050D">
      <w:trPr>
        <w:trHeight w:val="180"/>
      </w:trPr>
      <w:tc>
        <w:tcPr>
          <w:tcW w:w="2214" w:type="pct"/>
        </w:tcPr>
        <w:p w14:paraId="75BA46A7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063561B1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C643E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8F181DE" w14:textId="77777777" w:rsidR="004852C3" w:rsidRDefault="004852C3">
          <w:pPr>
            <w:pStyle w:val="Footer"/>
          </w:pPr>
        </w:p>
      </w:tc>
    </w:tr>
    <w:tr w:rsidR="004852C3" w14:paraId="43C82747" w14:textId="77777777" w:rsidTr="001F050D">
      <w:tc>
        <w:tcPr>
          <w:tcW w:w="2214" w:type="pct"/>
        </w:tcPr>
        <w:p w14:paraId="2249F1F1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09D36393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0D9FBAA6" w14:textId="77777777" w:rsidR="004852C3" w:rsidRDefault="004852C3">
          <w:pPr>
            <w:pStyle w:val="Footer"/>
          </w:pPr>
        </w:p>
      </w:tc>
    </w:tr>
  </w:tbl>
  <w:p w14:paraId="7097B8BD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676A42FD" w14:textId="77777777" w:rsidTr="001F050D">
      <w:trPr>
        <w:trHeight w:val="180"/>
      </w:trPr>
      <w:tc>
        <w:tcPr>
          <w:tcW w:w="2214" w:type="pct"/>
        </w:tcPr>
        <w:p w14:paraId="7CDE58A4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78FB7E11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632040FE" w14:textId="77777777" w:rsidR="004852C3" w:rsidRDefault="004852C3">
          <w:pPr>
            <w:pStyle w:val="Footer"/>
          </w:pPr>
        </w:p>
      </w:tc>
    </w:tr>
    <w:tr w:rsidR="004852C3" w14:paraId="67AC89C0" w14:textId="77777777" w:rsidTr="001F050D">
      <w:tc>
        <w:tcPr>
          <w:tcW w:w="2214" w:type="pct"/>
        </w:tcPr>
        <w:p w14:paraId="7298C145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693B5A57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2505B990" w14:textId="77777777" w:rsidR="004852C3" w:rsidRDefault="004852C3">
          <w:pPr>
            <w:pStyle w:val="Footer"/>
          </w:pPr>
        </w:p>
      </w:tc>
    </w:tr>
  </w:tbl>
  <w:p w14:paraId="612D6CAE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8A125" w14:textId="77777777"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14:paraId="7B010194" w14:textId="77777777"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7D9944E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83301D2" w14:textId="77777777"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611B44F5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5F82523A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60665643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C687CA3" w14:textId="77777777"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2599732F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A103A0F"/>
    <w:multiLevelType w:val="multilevel"/>
    <w:tmpl w:val="3ED4DC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886130"/>
    <w:multiLevelType w:val="multilevel"/>
    <w:tmpl w:val="8C505A4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C643E"/>
    <w:rsid w:val="00DF707E"/>
    <w:rsid w:val="00E11AC0"/>
    <w:rsid w:val="00E34BE2"/>
    <w:rsid w:val="00E6512E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170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F731C-04F6-9C48-84FD-B9ECED03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TotalTime>2</TotalTime>
  <Pages>12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Employee Directory</dc:subject>
  <dc:creator>Shawn Kyzer</dc:creator>
  <cp:lastModifiedBy>Shawn Kyzer</cp:lastModifiedBy>
  <cp:revision>5</cp:revision>
  <cp:lastPrinted>2010-09-03T00:33:00Z</cp:lastPrinted>
  <dcterms:created xsi:type="dcterms:W3CDTF">2010-09-03T21:47:00Z</dcterms:created>
  <dcterms:modified xsi:type="dcterms:W3CDTF">2015-10-05T16:35:00Z</dcterms:modified>
</cp:coreProperties>
</file>